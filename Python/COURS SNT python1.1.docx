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7B" w:rsidRPr="003F4A5A" w:rsidRDefault="000B1B7B" w:rsidP="00A2465F">
      <w:pPr>
        <w:rPr>
          <w:rFonts w:ascii="Calibri" w:hAnsi="Calibri" w:cs="Calibri"/>
        </w:rPr>
      </w:pPr>
      <w:r>
        <w:rPr>
          <w:noProof/>
        </w:rPr>
        <w:pict>
          <v:line id="Line 124" o:spid="_x0000_s1026" style="position:absolute;z-index:251656192;visibility:visible" from="36pt,11.25pt" to="4in,11.25pt">
            <v:stroke dashstyle="dash"/>
          </v:line>
        </w:pict>
      </w:r>
      <w:r w:rsidRPr="003F4A5A">
        <w:rPr>
          <w:rFonts w:ascii="Calibri" w:hAnsi="Calibri" w:cs="Calibri"/>
        </w:rPr>
        <w:t>NOM :</w:t>
      </w:r>
    </w:p>
    <w:p w:rsidR="000B1B7B" w:rsidRPr="003F4A5A" w:rsidRDefault="000B1B7B" w:rsidP="00E24591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  <w:t xml:space="preserve"> </w:t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</w:r>
      <w:r w:rsidRPr="003F4A5A">
        <w:rPr>
          <w:rFonts w:ascii="Calibri" w:hAnsi="Calibri" w:cs="Calibri"/>
        </w:rPr>
        <w:tab/>
        <w:t>2</w:t>
      </w:r>
      <w:r w:rsidRPr="003F4A5A">
        <w:rPr>
          <w:rFonts w:ascii="Calibri" w:hAnsi="Calibri" w:cs="Calibri"/>
          <w:vertAlign w:val="superscript"/>
        </w:rPr>
        <w:t>nde</w:t>
      </w:r>
      <w:r w:rsidRPr="003F4A5A">
        <w:rPr>
          <w:rFonts w:ascii="Calibri" w:hAnsi="Calibri" w:cs="Calibri"/>
        </w:rPr>
        <w:t xml:space="preserve"> </w:t>
      </w:r>
    </w:p>
    <w:p w:rsidR="000B1B7B" w:rsidRPr="003F4A5A" w:rsidRDefault="000B1B7B" w:rsidP="00E24591">
      <w:pPr>
        <w:jc w:val="center"/>
        <w:rPr>
          <w:rFonts w:ascii="Calibri" w:hAnsi="Calibri" w:cs="Calibri"/>
          <w:b/>
          <w:bCs/>
          <w:u w:val="single"/>
        </w:rPr>
      </w:pPr>
    </w:p>
    <w:p w:rsidR="000B1B7B" w:rsidRPr="003F4A5A" w:rsidRDefault="000B1B7B" w:rsidP="00E24591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Chap 1</w:t>
      </w:r>
      <w:r w:rsidRPr="003F4A5A">
        <w:rPr>
          <w:rFonts w:ascii="Calibri" w:hAnsi="Calibri" w:cs="Calibri"/>
          <w:b/>
          <w:bCs/>
          <w:u w:val="single"/>
        </w:rPr>
        <w:t> : PYTHON (1)</w: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  <w:r>
        <w:rPr>
          <w:noProof/>
        </w:rPr>
        <w:pict>
          <v:rect id="_x0000_s1027" style="position:absolute;margin-left:-10.5pt;margin-top:10.1pt;width:545.25pt;height:128.3pt;z-index:251657216" filled="f" strokeweight="2.5pt"/>
        </w:pict>
      </w:r>
    </w:p>
    <w:p w:rsidR="000B1B7B" w:rsidRDefault="000B1B7B" w:rsidP="000A7702">
      <w:pPr>
        <w:rPr>
          <w:rFonts w:ascii="Calibri" w:hAnsi="Calibri" w:cs="Calibri"/>
          <w:b/>
          <w:bCs/>
        </w:rPr>
      </w:pPr>
      <w:r w:rsidRPr="003F4A5A">
        <w:rPr>
          <w:rFonts w:ascii="Calibri" w:hAnsi="Calibri" w:cs="Calibri"/>
          <w:b/>
          <w:bCs/>
        </w:rPr>
        <w:t xml:space="preserve">Dans ce premier TP, nous allons apprendre à utiliser le logiciel edupython. </w:t>
      </w:r>
    </w:p>
    <w:p w:rsidR="000B1B7B" w:rsidRDefault="000B1B7B" w:rsidP="000A7702">
      <w:pPr>
        <w:rPr>
          <w:rFonts w:ascii="Calibri" w:hAnsi="Calibri" w:cs="Calibri"/>
          <w:b/>
          <w:bCs/>
        </w:rPr>
      </w:pPr>
    </w:p>
    <w:p w:rsidR="000B1B7B" w:rsidRPr="003F4A5A" w:rsidRDefault="000B1B7B" w:rsidP="000A7702">
      <w:pPr>
        <w:rPr>
          <w:rFonts w:ascii="Calibri" w:hAnsi="Calibri" w:cs="Calibri"/>
          <w:b/>
          <w:bCs/>
          <w:i/>
          <w:iCs/>
        </w:rPr>
      </w:pPr>
      <w:r w:rsidRPr="003F4A5A">
        <w:rPr>
          <w:rFonts w:ascii="Calibri" w:hAnsi="Calibri" w:cs="Calibri"/>
          <w:b/>
          <w:bCs/>
        </w:rPr>
        <w:t>EduPython est une application gratuite qui permet d’utiliser les fonctionnalités de base du langage Python. N’hésitez pas à la télécharger chez vous pour vous entrainer !</w:t>
      </w:r>
    </w:p>
    <w:p w:rsidR="000B1B7B" w:rsidRPr="003F4A5A" w:rsidRDefault="000B1B7B" w:rsidP="000A7702">
      <w:pPr>
        <w:rPr>
          <w:rFonts w:ascii="Calibri" w:hAnsi="Calibri" w:cs="Calibri"/>
          <w:b/>
          <w:bCs/>
        </w:rPr>
      </w:pPr>
    </w:p>
    <w:p w:rsidR="000B1B7B" w:rsidRPr="003F4A5A" w:rsidRDefault="000B1B7B" w:rsidP="00A2465F">
      <w:pPr>
        <w:rPr>
          <w:rFonts w:ascii="Calibri" w:hAnsi="Calibri" w:cs="Calibri"/>
          <w:b/>
          <w:bCs/>
        </w:rPr>
      </w:pPr>
      <w:r w:rsidRPr="003F4A5A">
        <w:rPr>
          <w:rFonts w:ascii="Calibri" w:hAnsi="Calibri" w:cs="Calibri"/>
          <w:b/>
          <w:bCs/>
        </w:rPr>
        <w:t xml:space="preserve">Vous commencerez par tapez les instructions ci-dessous, en essayant de regarder ce qu’elles produisent et en </w:t>
      </w:r>
      <w:r>
        <w:rPr>
          <w:rFonts w:ascii="Calibri" w:hAnsi="Calibri" w:cs="Calibri"/>
          <w:b/>
          <w:bCs/>
        </w:rPr>
        <w:t>essayant de comprendre pourquoi</w:t>
      </w:r>
      <w:r w:rsidRPr="003F4A5A">
        <w:rPr>
          <w:rFonts w:ascii="Calibri" w:hAnsi="Calibri" w:cs="Calibri"/>
          <w:b/>
          <w:bCs/>
        </w:rPr>
        <w:t>. Puis vous répondrez aux questions dans l’encadré au bas de la deuxième feuille et vous rendrez la feuille à votre professeure à la fin du cours. </w: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3F4A5A">
        <w:rPr>
          <w:rFonts w:ascii="Calibri" w:hAnsi="Calibri" w:cs="Calibri"/>
          <w:b/>
          <w:bCs/>
          <w:u w:val="single"/>
        </w:rPr>
        <w:t>Premiers pas avec la console Python : calculs et variables</w:t>
      </w:r>
    </w:p>
    <w:p w:rsidR="000B1B7B" w:rsidRPr="003F4A5A" w:rsidRDefault="000B1B7B" w:rsidP="000A7702">
      <w:pPr>
        <w:pStyle w:val="ListParagraph"/>
        <w:rPr>
          <w:rFonts w:ascii="Calibri" w:hAnsi="Calibri" w:cs="Calibri"/>
          <w:b/>
          <w:bCs/>
          <w:u w:val="single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>Installez-vous devant un ordinateur et allumez-le (n’oubliez pas vos codes pour vous connecter au réseau).</w:t>
      </w:r>
    </w:p>
    <w:p w:rsidR="000B1B7B" w:rsidRPr="003F4A5A" w:rsidRDefault="000B1B7B" w:rsidP="000A7702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>Cliquez sur l’explorateur de fichier. Chercher le lecteur I:// Espace commun les icones du lycée, cliquer sur le fichier Maths, vous y trouverez l’application EduPython.</w:t>
      </w:r>
    </w:p>
    <w:p w:rsidR="000B1B7B" w:rsidRPr="003F4A5A" w:rsidRDefault="000B1B7B" w:rsidP="000A7702">
      <w:pPr>
        <w:rPr>
          <w:rFonts w:ascii="Calibri" w:hAnsi="Calibri" w:cs="Calibr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margin-left:180.9pt;margin-top:11.95pt;width:357.25pt;height:188.7pt;z-index:-251658240;visibility:visible" wrapcoords="-45 0 -45 21514 21600 21514 21600 0 -45 0">
            <v:imagedata r:id="rId7" o:title="" cropbottom="3997f"/>
            <w10:wrap type="through"/>
          </v:shape>
        </w:pict>
      </w:r>
    </w:p>
    <w:p w:rsidR="000B1B7B" w:rsidRPr="003F4A5A" w:rsidRDefault="000B1B7B" w:rsidP="000A7702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Une fenêtre apparaît : </w:t>
      </w:r>
    </w:p>
    <w:p w:rsidR="000B1B7B" w:rsidRPr="003F4A5A" w:rsidRDefault="000B1B7B" w:rsidP="000A7702">
      <w:pPr>
        <w:jc w:val="center"/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.35pt;margin-top:14pt;width:138pt;height:21.2pt;z-index:251652096">
            <v:textbox style="mso-next-textbox:#_x0000_s1029">
              <w:txbxContent>
                <w:p w:rsidR="000B1B7B" w:rsidRDefault="000B1B7B" w:rsidP="000A7702">
                  <w:pPr>
                    <w:rPr>
                      <w:rFonts w:ascii="Goudy Old Style" w:hAnsi="Goudy Old Style" w:cs="Goudy Old Style"/>
                    </w:rPr>
                  </w:pPr>
                  <w:r w:rsidRPr="004E6779">
                    <w:rPr>
                      <w:rFonts w:ascii="Goudy Old Style" w:hAnsi="Goudy Old Style" w:cs="Goudy Old Style"/>
                    </w:rPr>
                    <w:t xml:space="preserve">C’est </w:t>
                  </w:r>
                  <w:r>
                    <w:rPr>
                      <w:rFonts w:ascii="Goudy Old Style" w:hAnsi="Goudy Old Style" w:cs="Goudy Old Style"/>
                    </w:rPr>
                    <w:t>la console</w:t>
                  </w:r>
                  <w:r w:rsidRPr="004E6779">
                    <w:rPr>
                      <w:rFonts w:ascii="Goudy Old Style" w:hAnsi="Goudy Old Style" w:cs="Goudy Old Style"/>
                    </w:rPr>
                    <w:t xml:space="preserve"> Python. </w:t>
                  </w:r>
                </w:p>
              </w:txbxContent>
            </v:textbox>
          </v:shape>
        </w:pic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8" style="position:absolute;margin-left:77.4pt;margin-top:5.9pt;width:139.5pt;height:36pt;z-index:251659264" o:connectortype="curved" adj="10800,-276750,-16374">
            <v:stroke endarrow="block"/>
          </v:shape>
        </w:pic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>Nous commencerons par utiliser la console Python.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Recopiez le calcul suivant : </w:t>
      </w: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&gt;&gt;&gt; 19 + 20 * 100 </w:t>
      </w:r>
    </w:p>
    <w:p w:rsidR="000B1B7B" w:rsidRPr="003F4A5A" w:rsidRDefault="000B1B7B" w:rsidP="009B1EBE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>p</w:t>
      </w:r>
      <w:r>
        <w:rPr>
          <w:rFonts w:ascii="Calibri" w:hAnsi="Calibri" w:cs="Calibri"/>
        </w:rPr>
        <w:t>uis appuyer sur la touche Enter</w:t>
      </w:r>
      <w:r w:rsidRPr="003F4A5A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Le résultat de l’opération apparait alors.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B90168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Tapez les lignes suivantes, appuyez sur enter à chaque fois et réfléchissez au calcul effectué par le logiciel :</w:t>
      </w:r>
    </w:p>
    <w:p w:rsidR="000B1B7B" w:rsidRPr="009B1EBE" w:rsidRDefault="000B1B7B" w:rsidP="009B1EBE">
      <w:pPr>
        <w:ind w:left="709"/>
        <w:rPr>
          <w:rFonts w:ascii="Calibri" w:hAnsi="Calibri" w:cs="Calibri"/>
        </w:rPr>
      </w:pPr>
      <w:r w:rsidRPr="009B1EBE">
        <w:rPr>
          <w:rFonts w:ascii="Calibri" w:hAnsi="Calibri" w:cs="Calibri"/>
        </w:rPr>
        <w:t xml:space="preserve">&gt;&gt;&gt; (15 + 20) * 100 </w:t>
      </w:r>
    </w:p>
    <w:p w:rsidR="000B1B7B" w:rsidRPr="009B1EBE" w:rsidRDefault="000B1B7B" w:rsidP="000A7702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1 / ( 2 / 3</w:t>
      </w:r>
      <w:r w:rsidRPr="009B1EBE">
        <w:rPr>
          <w:rFonts w:ascii="Calibri" w:hAnsi="Calibri" w:cs="Calibri"/>
        </w:rPr>
        <w:t xml:space="preserve"> ) </w:t>
      </w:r>
    </w:p>
    <w:p w:rsidR="000B1B7B" w:rsidRPr="009B1EBE" w:rsidRDefault="000B1B7B" w:rsidP="000A7702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&gt;&gt;&gt; ( 1 / 2 </w:t>
      </w:r>
      <w:r w:rsidRPr="009B1EBE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Pr="009B1EBE">
        <w:rPr>
          <w:rFonts w:ascii="Calibri" w:hAnsi="Calibri" w:cs="Calibri"/>
        </w:rPr>
        <w:t xml:space="preserve">/ 3 </w:t>
      </w:r>
    </w:p>
    <w:p w:rsidR="000B1B7B" w:rsidRDefault="000B1B7B" w:rsidP="000A7702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2**1</w:t>
      </w:r>
      <w:r w:rsidRPr="009B1EBE">
        <w:rPr>
          <w:rFonts w:ascii="Calibri" w:hAnsi="Calibri" w:cs="Calibri"/>
        </w:rPr>
        <w:t xml:space="preserve"> </w:t>
      </w:r>
    </w:p>
    <w:p w:rsidR="000B1B7B" w:rsidRDefault="000B1B7B" w:rsidP="009B1EBE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2**2</w:t>
      </w:r>
    </w:p>
    <w:p w:rsidR="000B1B7B" w:rsidRDefault="000B1B7B" w:rsidP="00C41656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2**3</w:t>
      </w:r>
    </w:p>
    <w:p w:rsidR="000B1B7B" w:rsidRDefault="000B1B7B" w:rsidP="00C41656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2**4</w:t>
      </w:r>
    </w:p>
    <w:p w:rsidR="000B1B7B" w:rsidRDefault="000B1B7B" w:rsidP="009B1EBE">
      <w:pPr>
        <w:ind w:left="709"/>
        <w:rPr>
          <w:rFonts w:ascii="Calibri" w:hAnsi="Calibri" w:cs="Calibri"/>
        </w:rPr>
      </w:pPr>
    </w:p>
    <w:p w:rsidR="000B1B7B" w:rsidRPr="009B1EBE" w:rsidRDefault="000B1B7B" w:rsidP="009B1EBE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Si vous ne comprenez pas ce que fait l’instruction **, faites d’autres essais.</w:t>
      </w:r>
    </w:p>
    <w:p w:rsidR="000B1B7B" w:rsidRDefault="000B1B7B" w:rsidP="00E033A4">
      <w:pPr>
        <w:pStyle w:val="NoSpacing"/>
        <w:rPr>
          <w:rFonts w:cs="Times New Roman"/>
          <w:sz w:val="24"/>
          <w:szCs w:val="24"/>
        </w:rPr>
      </w:pPr>
    </w:p>
    <w:p w:rsidR="000B1B7B" w:rsidRDefault="000B1B7B" w:rsidP="00E033A4">
      <w:pPr>
        <w:pStyle w:val="NoSpacing"/>
        <w:rPr>
          <w:rFonts w:cs="Times New Roman"/>
          <w:sz w:val="24"/>
          <w:szCs w:val="24"/>
        </w:rPr>
      </w:pPr>
    </w:p>
    <w:p w:rsidR="000B1B7B" w:rsidRPr="003F4A5A" w:rsidRDefault="000B1B7B" w:rsidP="000A770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3F4A5A">
        <w:rPr>
          <w:rFonts w:ascii="Calibri" w:hAnsi="Calibri" w:cs="Calibri"/>
          <w:b/>
          <w:bCs/>
          <w:u w:val="single"/>
        </w:rPr>
        <w:t>Affectation de variables</w:t>
      </w:r>
    </w:p>
    <w:p w:rsidR="000B1B7B" w:rsidRPr="003F4A5A" w:rsidRDefault="000B1B7B" w:rsidP="000A7702">
      <w:pPr>
        <w:pStyle w:val="ListParagraph"/>
        <w:rPr>
          <w:rFonts w:ascii="Calibri" w:hAnsi="Calibri" w:cs="Calibri"/>
          <w:b/>
          <w:bCs/>
          <w:u w:val="single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  <w:r>
        <w:rPr>
          <w:rFonts w:ascii="Calibri" w:hAnsi="Calibri" w:cs="Calibri"/>
        </w:rPr>
        <w:t>Attention, le symbole « </w:t>
      </w:r>
      <w:r w:rsidRPr="003F4A5A">
        <w:rPr>
          <w:rFonts w:ascii="Calibri" w:hAnsi="Calibri" w:cs="Calibri"/>
        </w:rPr>
        <w:t>=</w:t>
      </w:r>
      <w:r>
        <w:rPr>
          <w:rFonts w:ascii="Calibri" w:hAnsi="Calibri" w:cs="Calibri"/>
        </w:rPr>
        <w:t> »</w:t>
      </w:r>
      <w:r w:rsidRPr="003F4A5A">
        <w:rPr>
          <w:rFonts w:ascii="Calibri" w:hAnsi="Calibri" w:cs="Calibri"/>
        </w:rPr>
        <w:t xml:space="preserve">, en Python est différent de celui utilisé en mathématiques ! En </w:t>
      </w:r>
      <w:r>
        <w:rPr>
          <w:rFonts w:ascii="Calibri" w:hAnsi="Calibri" w:cs="Calibri"/>
        </w:rPr>
        <w:t>mathématiques, le symbole égal sert aussi dans les équations, mais pas dans Python.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Saisissez la ligne : </w:t>
      </w: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&gt;&gt;&gt; 2 = 2 </w:t>
      </w:r>
    </w:p>
    <w:p w:rsidR="000B1B7B" w:rsidRDefault="000B1B7B" w:rsidP="002932D1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Le logiciel semble ne pas comprendre ce que vous voulez dire, c’est normal : le symbole d’égalité n’a pas la même utilisation en mathématiques et en python.</w: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Lorsqu’on tape ‘a = </w:t>
      </w:r>
      <w:smartTag w:uri="urn:schemas-microsoft-com:office:smarttags" w:element="metricconverter">
        <w:smartTagPr>
          <w:attr w:name="ProductID" w:val="2’"/>
        </w:smartTagPr>
        <w:r>
          <w:rPr>
            <w:rFonts w:ascii="Calibri" w:hAnsi="Calibri" w:cs="Calibri"/>
          </w:rPr>
          <w:t>2’</w:t>
        </w:r>
      </w:smartTag>
      <w:r>
        <w:rPr>
          <w:rFonts w:ascii="Calibri" w:hAnsi="Calibri" w:cs="Calibri"/>
        </w:rPr>
        <w:t xml:space="preserve"> dans le logiciel, il se crée une sorte de « boite » appelée ‘a’ et dans laquelle le logiciel entre le nombre 2. On dit qu’on a  affecté la valeur 2 à la variable ‘a’.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&gt;&gt;&gt; a = 2 </w:t>
      </w: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&gt;&gt;&gt; b = 3 </w:t>
      </w:r>
    </w:p>
    <w:p w:rsidR="000B1B7B" w:rsidRDefault="000B1B7B" w:rsidP="000A7702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>&gt;&gt;&gt; a = b + a</w:t>
      </w:r>
    </w:p>
    <w:p w:rsidR="000B1B7B" w:rsidRPr="003F4A5A" w:rsidRDefault="000B1B7B" w:rsidP="00B90168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&gt;&gt;&gt; a </w:t>
      </w:r>
    </w:p>
    <w:p w:rsidR="000B1B7B" w:rsidRPr="003F4A5A" w:rsidRDefault="000B1B7B" w:rsidP="000A7702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Essayez de bien comprendre ce que le logiciel a effectué comme calcul.</w: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5E064F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a = 3</w:t>
      </w:r>
      <w:r w:rsidRPr="003F4A5A">
        <w:rPr>
          <w:rFonts w:ascii="Calibri" w:hAnsi="Calibri" w:cs="Calibri"/>
        </w:rPr>
        <w:t xml:space="preserve"> </w:t>
      </w:r>
    </w:p>
    <w:p w:rsidR="000B1B7B" w:rsidRPr="003F4A5A" w:rsidRDefault="000B1B7B" w:rsidP="005E064F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b = 7</w:t>
      </w:r>
    </w:p>
    <w:p w:rsidR="000B1B7B" w:rsidRDefault="000B1B7B" w:rsidP="005E064F">
      <w:pPr>
        <w:ind w:left="709"/>
        <w:rPr>
          <w:rFonts w:ascii="Calibri" w:hAnsi="Calibri" w:cs="Calibri"/>
        </w:rPr>
      </w:pPr>
      <w:r w:rsidRPr="003F4A5A">
        <w:rPr>
          <w:rFonts w:ascii="Calibri" w:hAnsi="Calibri" w:cs="Calibri"/>
        </w:rPr>
        <w:t xml:space="preserve">&gt;&gt;&gt; a = </w:t>
      </w:r>
      <w:r>
        <w:rPr>
          <w:rFonts w:ascii="Calibri" w:hAnsi="Calibri" w:cs="Calibri"/>
        </w:rPr>
        <w:t>b</w:t>
      </w:r>
    </w:p>
    <w:p w:rsidR="000B1B7B" w:rsidRDefault="000B1B7B" w:rsidP="005E064F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b</w:t>
      </w:r>
      <w:r w:rsidRPr="003F4A5A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a</w:t>
      </w:r>
    </w:p>
    <w:p w:rsidR="000B1B7B" w:rsidRPr="003F4A5A" w:rsidRDefault="000B1B7B" w:rsidP="00B90168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&gt;&gt;&gt; a </w:t>
      </w:r>
    </w:p>
    <w:p w:rsidR="000B1B7B" w:rsidRPr="003F4A5A" w:rsidRDefault="000B1B7B" w:rsidP="00B90168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&gt;&gt;&gt; b </w:t>
      </w:r>
    </w:p>
    <w:p w:rsidR="000B1B7B" w:rsidRPr="003F4A5A" w:rsidRDefault="000B1B7B" w:rsidP="005E064F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Essayez de comprendre ce qu’il s’est passé et pourquoi c’est différent de ce qui est attendu.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  <w:r>
        <w:rPr>
          <w:rFonts w:ascii="Calibri" w:hAnsi="Calibri" w:cs="Calibri"/>
        </w:rPr>
        <w:t>Pour supprimer la variable ‘</w:t>
      </w:r>
      <w:r w:rsidRPr="003F4A5A">
        <w:rPr>
          <w:rFonts w:ascii="Calibri" w:hAnsi="Calibri" w:cs="Calibri"/>
        </w:rPr>
        <w:t>a’ on utili</w:t>
      </w:r>
      <w:r>
        <w:rPr>
          <w:rFonts w:ascii="Calibri" w:hAnsi="Calibri" w:cs="Calibri"/>
        </w:rPr>
        <w:t>se la fonction intégrée Python ‘</w:t>
      </w:r>
      <w:r w:rsidRPr="003F4A5A">
        <w:rPr>
          <w:rFonts w:ascii="Calibri" w:hAnsi="Calibri" w:cs="Calibri"/>
        </w:rPr>
        <w:t xml:space="preserve">del’. 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3F4A5A" w:rsidRDefault="000B1B7B" w:rsidP="000A7702">
      <w:pPr>
        <w:ind w:left="709"/>
        <w:rPr>
          <w:rFonts w:ascii="Calibri" w:hAnsi="Calibri" w:cs="Calibri"/>
          <w:lang w:val="en-US"/>
        </w:rPr>
      </w:pPr>
      <w:r w:rsidRPr="003F4A5A">
        <w:rPr>
          <w:rFonts w:ascii="Calibri" w:hAnsi="Calibri" w:cs="Calibri"/>
          <w:lang w:val="en-US"/>
        </w:rPr>
        <w:t xml:space="preserve">&gt;&gt;&gt; del(a) </w:t>
      </w:r>
    </w:p>
    <w:p w:rsidR="000B1B7B" w:rsidRPr="003F4A5A" w:rsidRDefault="000B1B7B" w:rsidP="000A7702">
      <w:pPr>
        <w:ind w:left="709"/>
        <w:rPr>
          <w:rFonts w:ascii="Calibri" w:hAnsi="Calibri" w:cs="Calibri"/>
          <w:lang w:val="en-US"/>
        </w:rPr>
      </w:pPr>
      <w:r w:rsidRPr="003F4A5A">
        <w:rPr>
          <w:rFonts w:ascii="Calibri" w:hAnsi="Calibri" w:cs="Calibri"/>
          <w:lang w:val="en-US"/>
        </w:rPr>
        <w:t xml:space="preserve">&gt;&gt;&gt; a </w:t>
      </w:r>
    </w:p>
    <w:p w:rsidR="000B1B7B" w:rsidRPr="003F4A5A" w:rsidRDefault="000B1B7B" w:rsidP="000A7702">
      <w:pPr>
        <w:ind w:left="709"/>
        <w:rPr>
          <w:rFonts w:ascii="Calibri" w:hAnsi="Calibri" w:cs="Calibri"/>
          <w:lang w:val="en-US"/>
        </w:rPr>
      </w:pPr>
      <w:r w:rsidRPr="003F4A5A">
        <w:rPr>
          <w:rFonts w:ascii="Calibri" w:hAnsi="Calibri" w:cs="Calibri"/>
          <w:lang w:val="en-US"/>
        </w:rPr>
        <w:t xml:space="preserve">NameError: Name ’a’ is not defined </w:t>
      </w:r>
    </w:p>
    <w:p w:rsidR="000B1B7B" w:rsidRDefault="000B1B7B" w:rsidP="004F213D">
      <w:pPr>
        <w:rPr>
          <w:rFonts w:ascii="Calibri" w:hAnsi="Calibri" w:cs="Calibri"/>
          <w:lang w:val="en-US"/>
        </w:rPr>
      </w:pPr>
    </w:p>
    <w:p w:rsidR="000B1B7B" w:rsidRDefault="000B1B7B" w:rsidP="004F213D">
      <w:pPr>
        <w:rPr>
          <w:rFonts w:ascii="Calibri" w:hAnsi="Calibri" w:cs="Calibri"/>
          <w:lang w:val="en-US"/>
        </w:rPr>
      </w:pPr>
    </w:p>
    <w:p w:rsidR="000B1B7B" w:rsidRPr="005E064F" w:rsidRDefault="000B1B7B" w:rsidP="004F213D">
      <w:pPr>
        <w:rPr>
          <w:rFonts w:ascii="Calibri" w:hAnsi="Calibri" w:cs="Calibri"/>
        </w:rPr>
      </w:pPr>
      <w:r w:rsidRPr="005E064F">
        <w:rPr>
          <w:rFonts w:ascii="Calibri" w:hAnsi="Calibri" w:cs="Calibri"/>
        </w:rPr>
        <w:t>Chaque variable est déclarée sous un certain type, c’est-à-dire q</w:t>
      </w:r>
      <w:r>
        <w:rPr>
          <w:rFonts w:ascii="Calibri" w:hAnsi="Calibri" w:cs="Calibri"/>
        </w:rPr>
        <w:t>ue le logiciel précise si ce sont des entiers, des décimaux, des chaînes de caractères ou autre.</w:t>
      </w:r>
    </w:p>
    <w:p w:rsidR="000B1B7B" w:rsidRDefault="000B1B7B" w:rsidP="004F213D">
      <w:pPr>
        <w:ind w:left="709"/>
        <w:rPr>
          <w:rFonts w:ascii="Calibri" w:hAnsi="Calibri" w:cs="Calibri"/>
        </w:rPr>
      </w:pPr>
    </w:p>
    <w:p w:rsidR="000B1B7B" w:rsidRPr="005E0B8B" w:rsidRDefault="000B1B7B" w:rsidP="004F213D">
      <w:pPr>
        <w:ind w:left="709"/>
        <w:rPr>
          <w:rFonts w:ascii="Calibri" w:hAnsi="Calibri" w:cs="Calibri"/>
          <w:lang w:val="en-US"/>
        </w:rPr>
      </w:pPr>
      <w:r w:rsidRPr="005E0B8B">
        <w:rPr>
          <w:rFonts w:ascii="Calibri" w:hAnsi="Calibri" w:cs="Calibri"/>
          <w:lang w:val="en-US"/>
        </w:rPr>
        <w:t>&gt;&gt;&gt; a = 2</w:t>
      </w:r>
    </w:p>
    <w:p w:rsidR="000B1B7B" w:rsidRPr="005E0B8B" w:rsidRDefault="000B1B7B" w:rsidP="004F213D">
      <w:pPr>
        <w:ind w:left="709"/>
        <w:rPr>
          <w:rFonts w:ascii="Calibri" w:hAnsi="Calibri" w:cs="Calibri"/>
          <w:lang w:val="en-US"/>
        </w:rPr>
      </w:pPr>
      <w:r w:rsidRPr="005E0B8B">
        <w:rPr>
          <w:rFonts w:ascii="Calibri" w:hAnsi="Calibri" w:cs="Calibri"/>
          <w:lang w:val="en-US"/>
        </w:rPr>
        <w:t>&gt;&gt;&gt; type(a)</w:t>
      </w:r>
    </w:p>
    <w:p w:rsidR="000B1B7B" w:rsidRPr="005E0B8B" w:rsidRDefault="000B1B7B" w:rsidP="004F213D">
      <w:pPr>
        <w:ind w:left="709"/>
        <w:rPr>
          <w:rFonts w:ascii="Calibri" w:hAnsi="Calibri" w:cs="Calibri"/>
          <w:lang w:val="en-US"/>
        </w:rPr>
      </w:pPr>
      <w:r w:rsidRPr="005E0B8B">
        <w:rPr>
          <w:rFonts w:ascii="Calibri" w:hAnsi="Calibri" w:cs="Calibri"/>
          <w:lang w:val="en-US"/>
        </w:rPr>
        <w:t>&gt;&gt;&gt; b = 2.7</w:t>
      </w:r>
    </w:p>
    <w:p w:rsidR="000B1B7B" w:rsidRPr="005E0B8B" w:rsidRDefault="000B1B7B" w:rsidP="004F213D">
      <w:pPr>
        <w:ind w:left="709"/>
        <w:rPr>
          <w:rFonts w:ascii="Calibri" w:hAnsi="Calibri" w:cs="Calibri"/>
          <w:lang w:val="en-US"/>
        </w:rPr>
      </w:pPr>
      <w:r w:rsidRPr="005E0B8B">
        <w:rPr>
          <w:rFonts w:ascii="Calibri" w:hAnsi="Calibri" w:cs="Calibri"/>
          <w:lang w:val="en-US"/>
        </w:rPr>
        <w:t>&gt;&gt;&gt; type(b)</w:t>
      </w:r>
    </w:p>
    <w:p w:rsidR="000B1B7B" w:rsidRPr="00F63039" w:rsidRDefault="000B1B7B" w:rsidP="00F63039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c = </w:t>
      </w:r>
      <w:r w:rsidRPr="00F63039">
        <w:rPr>
          <w:rFonts w:ascii="Calibri" w:hAnsi="Calibri" w:cs="Calibri"/>
        </w:rPr>
        <w:t>"</w:t>
      </w:r>
      <w:r>
        <w:rPr>
          <w:rFonts w:ascii="Arial" w:hAnsi="Arial" w:cs="Arial"/>
        </w:rPr>
        <w:t xml:space="preserve"> </w:t>
      </w:r>
      <w:r>
        <w:rPr>
          <w:rFonts w:ascii="Calibri" w:hAnsi="Calibri" w:cs="Calibri"/>
        </w:rPr>
        <w:t xml:space="preserve">bonjour </w:t>
      </w:r>
      <w:r w:rsidRPr="00F63039">
        <w:rPr>
          <w:rFonts w:ascii="Calibri" w:hAnsi="Calibri" w:cs="Calibri"/>
        </w:rPr>
        <w:t>"</w:t>
      </w:r>
    </w:p>
    <w:p w:rsidR="000B1B7B" w:rsidRDefault="000B1B7B" w:rsidP="00D80EB0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type(c</w:t>
      </w:r>
      <w:r w:rsidRPr="003F4A5A">
        <w:rPr>
          <w:rFonts w:ascii="Calibri" w:hAnsi="Calibri" w:cs="Calibri"/>
        </w:rPr>
        <w:t>)</w:t>
      </w:r>
    </w:p>
    <w:p w:rsidR="000B1B7B" w:rsidRPr="003F4A5A" w:rsidRDefault="000B1B7B" w:rsidP="004F213D">
      <w:pPr>
        <w:ind w:left="709"/>
        <w:rPr>
          <w:rFonts w:ascii="Calibri" w:hAnsi="Calibri" w:cs="Calibri"/>
        </w:rPr>
      </w:pPr>
    </w:p>
    <w:p w:rsidR="000B1B7B" w:rsidRPr="003F4A5A" w:rsidRDefault="000B1B7B" w:rsidP="004F213D">
      <w:pPr>
        <w:rPr>
          <w:rFonts w:ascii="Calibri" w:hAnsi="Calibri" w:cs="Calibri"/>
        </w:rPr>
      </w:pPr>
      <w:r>
        <w:rPr>
          <w:rFonts w:ascii="Calibri" w:hAnsi="Calibri" w:cs="Calibri"/>
        </w:rPr>
        <w:t>Python appelle « float » les nombres décimaux, « int » les nombres entiers (cela provient de l’anglais « integer ») et « str » les chaînes de caractère (« string » en anglais).</w:t>
      </w:r>
    </w:p>
    <w:p w:rsidR="000B1B7B" w:rsidRPr="003F4A5A" w:rsidRDefault="000B1B7B" w:rsidP="004F213D">
      <w:pPr>
        <w:rPr>
          <w:rFonts w:ascii="Calibri" w:hAnsi="Calibri" w:cs="Calibri"/>
        </w:rPr>
      </w:pPr>
    </w:p>
    <w:p w:rsidR="000B1B7B" w:rsidRDefault="000B1B7B" w:rsidP="004F213D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a = 6/2</w:t>
      </w:r>
    </w:p>
    <w:p w:rsidR="000B1B7B" w:rsidRDefault="000B1B7B" w:rsidP="00F54185">
      <w:pPr>
        <w:ind w:left="709"/>
        <w:rPr>
          <w:rFonts w:ascii="Calibri" w:hAnsi="Calibri" w:cs="Calibri"/>
        </w:rPr>
      </w:pPr>
      <w:r w:rsidRPr="002E61D9">
        <w:rPr>
          <w:rFonts w:ascii="Calibri" w:hAnsi="Calibri" w:cs="Calibri"/>
        </w:rPr>
        <w:t>&gt;&gt;&gt; type(a)</w:t>
      </w:r>
    </w:p>
    <w:p w:rsidR="000B1B7B" w:rsidRDefault="000B1B7B" w:rsidP="00F54185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b = 3.0</w:t>
      </w:r>
    </w:p>
    <w:p w:rsidR="000B1B7B" w:rsidRDefault="000B1B7B" w:rsidP="00F54185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&gt;&gt;&gt; type(b</w:t>
      </w:r>
      <w:r w:rsidRPr="002E61D9">
        <w:rPr>
          <w:rFonts w:ascii="Calibri" w:hAnsi="Calibri" w:cs="Calibri"/>
        </w:rPr>
        <w:t>)</w:t>
      </w:r>
    </w:p>
    <w:p w:rsidR="000B1B7B" w:rsidRPr="002E61D9" w:rsidRDefault="000B1B7B" w:rsidP="00F54185">
      <w:p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Essayez de comprendre ces réponses étonnantes du logiciel.</w:t>
      </w:r>
    </w:p>
    <w:p w:rsidR="000B1B7B" w:rsidRPr="002E61D9" w:rsidRDefault="000B1B7B" w:rsidP="00F54185">
      <w:pPr>
        <w:ind w:left="709"/>
        <w:rPr>
          <w:rFonts w:ascii="Calibri" w:hAnsi="Calibri" w:cs="Calibri"/>
        </w:rPr>
      </w:pPr>
    </w:p>
    <w:p w:rsidR="000B1B7B" w:rsidRPr="003F4A5A" w:rsidRDefault="000B1B7B" w:rsidP="002932D1">
      <w:pPr>
        <w:rPr>
          <w:rFonts w:ascii="Calibri" w:hAnsi="Calibri" w:cs="Calibri"/>
        </w:rPr>
      </w:pPr>
      <w:r>
        <w:rPr>
          <w:noProof/>
        </w:rPr>
        <w:pict>
          <v:rect id="_x0000_s1031" style="position:absolute;margin-left:-7.35pt;margin-top:-.05pt;width:545.25pt;height:140.9pt;z-index:251653120" filled="f"/>
        </w:pict>
      </w:r>
      <w:r>
        <w:rPr>
          <w:rFonts w:ascii="Calibri" w:hAnsi="Calibri" w:cs="Calibri"/>
          <w:b/>
          <w:bCs/>
          <w:u w:val="single"/>
        </w:rPr>
        <w:t>Exercice 1</w:t>
      </w:r>
      <w:r w:rsidRPr="003F4A5A">
        <w:rPr>
          <w:rFonts w:ascii="Calibri" w:hAnsi="Calibri" w:cs="Calibri"/>
          <w:b/>
          <w:bCs/>
          <w:u w:val="single"/>
        </w:rPr>
        <w:t xml:space="preserve"> :</w:t>
      </w:r>
      <w:r w:rsidRPr="003F4A5A">
        <w:rPr>
          <w:rFonts w:ascii="Calibri" w:hAnsi="Calibri" w:cs="Calibri"/>
        </w:rPr>
        <w:t xml:space="preserve"> </w:t>
      </w:r>
    </w:p>
    <w:p w:rsidR="000B1B7B" w:rsidRDefault="000B1B7B" w:rsidP="002932D1">
      <w:pPr>
        <w:rPr>
          <w:rFonts w:ascii="Calibri" w:hAnsi="Calibri" w:cs="Calibri"/>
        </w:rPr>
      </w:pPr>
    </w:p>
    <w:p w:rsidR="000B1B7B" w:rsidRPr="002932D1" w:rsidRDefault="000B1B7B" w:rsidP="002932D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votre avis, pourquoi le logiciel Python ne reconnait pas </w:t>
      </w:r>
      <w:r w:rsidRPr="00B868F3">
        <w:rPr>
          <w:rFonts w:ascii="Calibri" w:hAnsi="Calibri" w:cs="Calibri"/>
        </w:rPr>
        <w:fldChar w:fldCharType="begin"/>
      </w:r>
      <w:r w:rsidRPr="00B868F3">
        <w:rPr>
          <w:rFonts w:ascii="Calibri" w:hAnsi="Calibri" w:cs="Calibri"/>
        </w:rPr>
        <w:instrText xml:space="preserve"> QUOTE </w:instrText>
      </w:r>
      <w:r>
        <w:pict>
          <v:shape id="_x0000_i1025" type="#_x0000_t75" style="width:7.5pt;height:22.5pt">
            <v:imagedata r:id="rId8" o:title="" chromakey="white"/>
          </v:shape>
        </w:pict>
      </w:r>
      <w:r w:rsidRPr="00B868F3">
        <w:rPr>
          <w:rFonts w:ascii="Calibri" w:hAnsi="Calibri" w:cs="Calibri"/>
        </w:rPr>
        <w:instrText xml:space="preserve"> </w:instrText>
      </w:r>
      <w:r w:rsidRPr="00B868F3">
        <w:rPr>
          <w:rFonts w:ascii="Calibri" w:hAnsi="Calibri" w:cs="Calibri"/>
        </w:rPr>
        <w:fldChar w:fldCharType="separate"/>
      </w:r>
      <w:r>
        <w:pict>
          <v:shape id="_x0000_i1026" type="#_x0000_t75" style="width:7.5pt;height:22.5pt">
            <v:imagedata r:id="rId8" o:title="" chromakey="white"/>
          </v:shape>
        </w:pict>
      </w:r>
      <w:r w:rsidRPr="00B868F3"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comme un entier ?</w:t>
      </w:r>
    </w:p>
    <w:p w:rsidR="000B1B7B" w:rsidRPr="003F4A5A" w:rsidRDefault="000B1B7B" w:rsidP="002932D1">
      <w:pPr>
        <w:rPr>
          <w:rFonts w:ascii="Calibri" w:hAnsi="Calibri" w:cs="Calibri"/>
        </w:rPr>
      </w:pPr>
    </w:p>
    <w:p w:rsidR="000B1B7B" w:rsidRPr="003F4A5A" w:rsidRDefault="000B1B7B" w:rsidP="002932D1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>Réponse :</w:t>
      </w:r>
    </w:p>
    <w:p w:rsidR="000B1B7B" w:rsidRPr="003F4A5A" w:rsidRDefault="000B1B7B" w:rsidP="002932D1">
      <w:pPr>
        <w:rPr>
          <w:rFonts w:ascii="Calibri" w:hAnsi="Calibri" w:cs="Calibri"/>
        </w:rPr>
      </w:pPr>
    </w:p>
    <w:p w:rsidR="000B1B7B" w:rsidRDefault="000B1B7B" w:rsidP="002932D1">
      <w:pPr>
        <w:rPr>
          <w:rFonts w:ascii="Calibri" w:hAnsi="Calibri" w:cs="Calibri"/>
        </w:rPr>
      </w:pPr>
      <w:r>
        <w:rPr>
          <w:rFonts w:ascii="Calibri" w:hAnsi="Calibri" w:cs="Calibri"/>
        </w:rPr>
        <w:t>………………………………………………………………………………………………………………………………………………………………………….</w:t>
      </w:r>
    </w:p>
    <w:p w:rsidR="000B1B7B" w:rsidRDefault="000B1B7B" w:rsidP="002932D1">
      <w:pPr>
        <w:rPr>
          <w:rFonts w:ascii="Calibri" w:hAnsi="Calibri" w:cs="Calibri"/>
        </w:rPr>
      </w:pPr>
    </w:p>
    <w:p w:rsidR="000B1B7B" w:rsidRDefault="000B1B7B" w:rsidP="002932D1">
      <w:pPr>
        <w:rPr>
          <w:rFonts w:ascii="Calibri" w:hAnsi="Calibri" w:cs="Calibri"/>
        </w:rPr>
      </w:pPr>
      <w:r>
        <w:rPr>
          <w:rFonts w:ascii="Calibri" w:hAnsi="Calibri" w:cs="Calibri"/>
        </w:rPr>
        <w:t>………………………………………………………………………………………………………………………………………………………………………….</w:t>
      </w:r>
    </w:p>
    <w:p w:rsidR="000B1B7B" w:rsidRDefault="000B1B7B" w:rsidP="002932D1">
      <w:pPr>
        <w:rPr>
          <w:rFonts w:ascii="Calibri" w:hAnsi="Calibri" w:cs="Calibri"/>
        </w:rPr>
      </w:pPr>
    </w:p>
    <w:p w:rsidR="000B1B7B" w:rsidRPr="003F4A5A" w:rsidRDefault="000B1B7B" w:rsidP="002932D1">
      <w:pPr>
        <w:rPr>
          <w:rFonts w:ascii="Calibri" w:hAnsi="Calibri" w:cs="Calibri"/>
        </w:rPr>
      </w:pPr>
      <w:r>
        <w:rPr>
          <w:noProof/>
        </w:rPr>
        <w:pict>
          <v:rect id="_x0000_s1032" style="position:absolute;margin-left:-7.35pt;margin-top:-.05pt;width:545.25pt;height:137.15pt;z-index:251660288" filled="f"/>
        </w:pict>
      </w:r>
      <w:r>
        <w:rPr>
          <w:rFonts w:ascii="Calibri" w:hAnsi="Calibri" w:cs="Calibri"/>
          <w:b/>
          <w:bCs/>
          <w:u w:val="single"/>
        </w:rPr>
        <w:t>Exercice 2</w:t>
      </w:r>
      <w:r w:rsidRPr="003F4A5A">
        <w:rPr>
          <w:rFonts w:ascii="Calibri" w:hAnsi="Calibri" w:cs="Calibri"/>
          <w:b/>
          <w:bCs/>
          <w:u w:val="single"/>
        </w:rPr>
        <w:t xml:space="preserve"> :</w:t>
      </w:r>
      <w:r w:rsidRPr="003F4A5A">
        <w:rPr>
          <w:rFonts w:ascii="Calibri" w:hAnsi="Calibri" w:cs="Calibri"/>
        </w:rPr>
        <w:t xml:space="preserve"> </w:t>
      </w:r>
    </w:p>
    <w:p w:rsidR="000B1B7B" w:rsidRDefault="000B1B7B" w:rsidP="002932D1">
      <w:pPr>
        <w:rPr>
          <w:rFonts w:ascii="Calibri" w:hAnsi="Calibri" w:cs="Calibri"/>
        </w:rPr>
      </w:pPr>
    </w:p>
    <w:p w:rsidR="000B1B7B" w:rsidRDefault="000B1B7B" w:rsidP="002932D1">
      <w:pPr>
        <w:rPr>
          <w:rFonts w:ascii="Calibri" w:hAnsi="Calibri" w:cs="Calibri"/>
        </w:rPr>
      </w:pPr>
      <w:r>
        <w:rPr>
          <w:rFonts w:ascii="Calibri" w:hAnsi="Calibri" w:cs="Calibri"/>
        </w:rPr>
        <w:t>A votre avis, pourquoi le logiciel Python ne reconnait pas 3.0 comme un entier ?</w:t>
      </w:r>
    </w:p>
    <w:p w:rsidR="000B1B7B" w:rsidRPr="003F4A5A" w:rsidRDefault="000B1B7B" w:rsidP="002932D1">
      <w:pPr>
        <w:rPr>
          <w:rFonts w:ascii="Calibri" w:hAnsi="Calibri" w:cs="Calibri"/>
        </w:rPr>
      </w:pPr>
    </w:p>
    <w:p w:rsidR="000B1B7B" w:rsidRPr="003F4A5A" w:rsidRDefault="000B1B7B" w:rsidP="002932D1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>Réponse :</w:t>
      </w:r>
    </w:p>
    <w:p w:rsidR="000B1B7B" w:rsidRPr="003F4A5A" w:rsidRDefault="000B1B7B" w:rsidP="002932D1">
      <w:pPr>
        <w:rPr>
          <w:rFonts w:ascii="Calibri" w:hAnsi="Calibri" w:cs="Calibri"/>
        </w:rPr>
      </w:pPr>
    </w:p>
    <w:p w:rsidR="000B1B7B" w:rsidRDefault="000B1B7B" w:rsidP="002932D1">
      <w:pPr>
        <w:rPr>
          <w:rFonts w:ascii="Calibri" w:hAnsi="Calibri" w:cs="Calibri"/>
        </w:rPr>
      </w:pPr>
      <w:r>
        <w:rPr>
          <w:rFonts w:ascii="Calibri" w:hAnsi="Calibri" w:cs="Calibri"/>
        </w:rPr>
        <w:t>………………………………………………………………………………………………………………………………………………………………………….</w:t>
      </w:r>
    </w:p>
    <w:p w:rsidR="000B1B7B" w:rsidRDefault="000B1B7B" w:rsidP="002932D1">
      <w:pPr>
        <w:rPr>
          <w:rFonts w:ascii="Calibri" w:hAnsi="Calibri" w:cs="Calibri"/>
        </w:rPr>
      </w:pPr>
    </w:p>
    <w:p w:rsidR="000B1B7B" w:rsidRDefault="000B1B7B" w:rsidP="002932D1">
      <w:pPr>
        <w:rPr>
          <w:rFonts w:ascii="Calibri" w:hAnsi="Calibri" w:cs="Calibri"/>
        </w:rPr>
      </w:pPr>
      <w:r>
        <w:rPr>
          <w:rFonts w:ascii="Calibri" w:hAnsi="Calibri" w:cs="Calibri"/>
        </w:rPr>
        <w:t>………………………………………………………………………………………………………………………………………………………………………….</w:t>
      </w:r>
    </w:p>
    <w:p w:rsidR="000B1B7B" w:rsidRDefault="000B1B7B" w:rsidP="002932D1">
      <w:pPr>
        <w:rPr>
          <w:rFonts w:ascii="Calibri" w:hAnsi="Calibri" w:cs="Calibri"/>
        </w:rPr>
      </w:pPr>
    </w:p>
    <w:p w:rsidR="000B1B7B" w:rsidRPr="003F4A5A" w:rsidRDefault="000B1B7B" w:rsidP="000A7702">
      <w:pPr>
        <w:rPr>
          <w:rFonts w:ascii="Calibri" w:hAnsi="Calibri" w:cs="Calibri"/>
        </w:rPr>
      </w:pPr>
      <w:r>
        <w:rPr>
          <w:noProof/>
        </w:rPr>
        <w:pict>
          <v:rect id="_x0000_s1033" style="position:absolute;margin-left:-7.35pt;margin-top:.7pt;width:545.25pt;height:181.7pt;z-index:251654144" filled="f"/>
        </w:pict>
      </w:r>
      <w:r>
        <w:rPr>
          <w:rFonts w:ascii="Calibri" w:hAnsi="Calibri" w:cs="Calibri"/>
          <w:b/>
          <w:bCs/>
          <w:u w:val="single"/>
        </w:rPr>
        <w:t>Exercice 3</w:t>
      </w:r>
      <w:r w:rsidRPr="003F4A5A">
        <w:rPr>
          <w:rFonts w:ascii="Calibri" w:hAnsi="Calibri" w:cs="Calibri"/>
          <w:b/>
          <w:bCs/>
          <w:u w:val="single"/>
        </w:rPr>
        <w:t xml:space="preserve"> :</w:t>
      </w:r>
      <w:r w:rsidRPr="003F4A5A">
        <w:rPr>
          <w:rFonts w:ascii="Calibri" w:hAnsi="Calibri" w:cs="Calibri"/>
        </w:rPr>
        <w:t xml:space="preserve"> </w:t>
      </w:r>
    </w:p>
    <w:p w:rsidR="000B1B7B" w:rsidRDefault="000B1B7B" w:rsidP="000A7702">
      <w:pPr>
        <w:rPr>
          <w:rFonts w:ascii="Calibri" w:hAnsi="Calibri" w:cs="Calibri"/>
        </w:rPr>
      </w:pPr>
      <w:r w:rsidRPr="003F4A5A">
        <w:rPr>
          <w:rFonts w:ascii="Calibri" w:hAnsi="Calibri" w:cs="Calibri"/>
        </w:rPr>
        <w:t>On veut calculer le nombre</w:t>
      </w:r>
      <w:r>
        <w:rPr>
          <w:rFonts w:ascii="Calibri" w:hAnsi="Calibri" w:cs="Calibri"/>
        </w:rPr>
        <w:t xml:space="preserve"> :    </w:t>
      </w:r>
      <w:r w:rsidRPr="003F4A5A">
        <w:rPr>
          <w:rFonts w:ascii="Calibri" w:hAnsi="Calibri" w:cs="Calibri"/>
        </w:rPr>
        <w:t xml:space="preserve">  </w:t>
      </w:r>
      <w:r w:rsidRPr="00B868F3">
        <w:rPr>
          <w:rFonts w:ascii="Calibri" w:hAnsi="Calibri" w:cs="Calibri"/>
        </w:rPr>
        <w:fldChar w:fldCharType="begin"/>
      </w:r>
      <w:r w:rsidRPr="00B868F3">
        <w:rPr>
          <w:rFonts w:ascii="Calibri" w:hAnsi="Calibri" w:cs="Calibri"/>
        </w:rPr>
        <w:instrText xml:space="preserve"> QUOTE </w:instrText>
      </w:r>
      <w:r>
        <w:pict>
          <v:shape id="_x0000_i1027" type="#_x0000_t75" style="width:76.5pt;height:54.75pt">
            <v:imagedata r:id="rId9" o:title="" chromakey="white"/>
          </v:shape>
        </w:pict>
      </w:r>
      <w:r w:rsidRPr="00B868F3">
        <w:rPr>
          <w:rFonts w:ascii="Calibri" w:hAnsi="Calibri" w:cs="Calibri"/>
        </w:rPr>
        <w:instrText xml:space="preserve"> </w:instrText>
      </w:r>
      <w:r w:rsidRPr="00B868F3">
        <w:rPr>
          <w:rFonts w:ascii="Calibri" w:hAnsi="Calibri" w:cs="Calibri"/>
        </w:rPr>
        <w:fldChar w:fldCharType="separate"/>
      </w:r>
      <w:r>
        <w:pict>
          <v:shape id="_x0000_i1028" type="#_x0000_t75" style="width:76.5pt;height:54.75pt">
            <v:imagedata r:id="rId9" o:title="" chromakey="white"/>
          </v:shape>
        </w:pict>
      </w:r>
      <w:r w:rsidRPr="00B868F3"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. </w:t>
      </w:r>
      <w:r w:rsidRPr="003F4A5A">
        <w:rPr>
          <w:rFonts w:ascii="Calibri" w:hAnsi="Calibri" w:cs="Calibri"/>
        </w:rPr>
        <w:t>Proposez une manière simple de faire avec Python.</w:t>
      </w:r>
      <w:bookmarkStart w:id="0" w:name="_GoBack"/>
      <w:bookmarkEnd w:id="0"/>
    </w:p>
    <w:p w:rsidR="000B1B7B" w:rsidRDefault="000B1B7B" w:rsidP="000A7702">
      <w:pPr>
        <w:rPr>
          <w:rFonts w:ascii="Calibri" w:hAnsi="Calibri" w:cs="Calibri"/>
        </w:rPr>
      </w:pPr>
      <w:r>
        <w:rPr>
          <w:rFonts w:ascii="Calibri" w:hAnsi="Calibri" w:cs="Calibri"/>
        </w:rPr>
        <w:t>Attention, rajoutez toutes les parenthèses nécessaires pour que le calcul soit effectué correctement.</w:t>
      </w:r>
    </w:p>
    <w:p w:rsidR="000B1B7B" w:rsidRPr="003F4A5A" w:rsidRDefault="000B1B7B" w:rsidP="000A7702">
      <w:pPr>
        <w:rPr>
          <w:rFonts w:ascii="Calibri" w:hAnsi="Calibri" w:cs="Calibri"/>
        </w:rPr>
      </w:pPr>
    </w:p>
    <w:p w:rsidR="000B1B7B" w:rsidRPr="005E0B8B" w:rsidRDefault="000B1B7B" w:rsidP="000A7702">
      <w:pPr>
        <w:rPr>
          <w:rFonts w:ascii="Calibri" w:hAnsi="Calibri" w:cs="Calibri"/>
          <w:lang w:val="en-US"/>
        </w:rPr>
      </w:pPr>
      <w:r>
        <w:rPr>
          <w:noProof/>
        </w:rPr>
        <w:pict>
          <v:rect id="_x0000_s1034" style="position:absolute;margin-left:51.15pt;margin-top:14.15pt;width:481.5pt;height:79.5pt;z-index:251663360" filled="f"/>
        </w:pict>
      </w:r>
      <w:r w:rsidRPr="005E0B8B">
        <w:rPr>
          <w:rFonts w:ascii="Calibri" w:hAnsi="Calibri" w:cs="Calibri"/>
          <w:lang w:val="en-US"/>
        </w:rPr>
        <w:t xml:space="preserve">Réponse : </w:t>
      </w:r>
    </w:p>
    <w:p w:rsidR="000B1B7B" w:rsidRPr="005E0B8B" w:rsidRDefault="000B1B7B" w:rsidP="008663F5">
      <w:pPr>
        <w:ind w:left="1134"/>
        <w:rPr>
          <w:rFonts w:ascii="Calibri" w:hAnsi="Calibri" w:cs="Calibri"/>
          <w:lang w:val="en-US"/>
        </w:rPr>
      </w:pPr>
      <w:r w:rsidRPr="005E0B8B">
        <w:rPr>
          <w:rFonts w:ascii="Calibri" w:hAnsi="Calibri" w:cs="Calibri"/>
          <w:lang w:val="en-US"/>
        </w:rPr>
        <w:t>from math import *</w:t>
      </w:r>
    </w:p>
    <w:p w:rsidR="000B1B7B" w:rsidRPr="005E0B8B" w:rsidRDefault="000B1B7B" w:rsidP="008663F5">
      <w:pPr>
        <w:ind w:left="1134"/>
        <w:rPr>
          <w:rFonts w:ascii="Calibri" w:hAnsi="Calibri" w:cs="Calibri"/>
          <w:lang w:val="en-US"/>
        </w:rPr>
      </w:pPr>
    </w:p>
    <w:p w:rsidR="000B1B7B" w:rsidRPr="005E0B8B" w:rsidRDefault="000B1B7B" w:rsidP="008663F5">
      <w:pPr>
        <w:ind w:left="1134"/>
        <w:rPr>
          <w:rFonts w:ascii="Calibri" w:hAnsi="Calibri" w:cs="Calibri"/>
          <w:lang w:val="en-US"/>
        </w:rPr>
      </w:pPr>
      <w:r w:rsidRPr="00B868F3">
        <w:rPr>
          <w:rFonts w:ascii="Calibri" w:hAnsi="Calibri" w:cs="Calibri"/>
          <w:lang w:val="en-US"/>
        </w:rPr>
        <w:fldChar w:fldCharType="begin"/>
      </w:r>
      <w:r w:rsidRPr="00B868F3">
        <w:rPr>
          <w:rFonts w:ascii="Calibri" w:hAnsi="Calibri" w:cs="Calibri"/>
          <w:lang w:val="en-US"/>
        </w:rPr>
        <w:instrText xml:space="preserve"> QUOTE </w:instrText>
      </w:r>
      <w:r>
        <w:pict>
          <v:shape id="_x0000_i1029" type="#_x0000_t75" style="width:24pt;height:13.5pt">
            <v:imagedata r:id="rId10" o:title="" chromakey="white"/>
          </v:shape>
        </w:pict>
      </w:r>
      <w:r w:rsidRPr="00B868F3">
        <w:rPr>
          <w:rFonts w:ascii="Calibri" w:hAnsi="Calibri" w:cs="Calibri"/>
          <w:lang w:val="en-US"/>
        </w:rPr>
        <w:instrText xml:space="preserve"> </w:instrText>
      </w:r>
      <w:r w:rsidRPr="00B868F3">
        <w:rPr>
          <w:rFonts w:ascii="Calibri" w:hAnsi="Calibri" w:cs="Calibri"/>
          <w:lang w:val="en-US"/>
        </w:rPr>
        <w:fldChar w:fldCharType="separate"/>
      </w:r>
      <w:r>
        <w:pict>
          <v:shape id="_x0000_i1030" type="#_x0000_t75" style="width:24pt;height:13.5pt">
            <v:imagedata r:id="rId10" o:title="" chromakey="white"/>
          </v:shape>
        </w:pict>
      </w:r>
      <w:r w:rsidRPr="00B868F3">
        <w:rPr>
          <w:rFonts w:ascii="Calibri" w:hAnsi="Calibri" w:cs="Calibri"/>
          <w:lang w:val="en-US"/>
        </w:rPr>
        <w:fldChar w:fldCharType="end"/>
      </w:r>
      <w:r w:rsidRPr="005E0B8B">
        <w:rPr>
          <w:rFonts w:ascii="Calibri" w:hAnsi="Calibri" w:cs="Calibri"/>
          <w:lang w:val="en-US"/>
        </w:rPr>
        <w:t xml:space="preserve"> ………………………………………………………………………………………………………………………………………………</w:t>
      </w:r>
    </w:p>
    <w:p w:rsidR="000B1B7B" w:rsidRPr="005E0B8B" w:rsidRDefault="000B1B7B" w:rsidP="008663F5">
      <w:pPr>
        <w:ind w:left="1134"/>
        <w:rPr>
          <w:rFonts w:ascii="Calibri" w:hAnsi="Calibri" w:cs="Calibri"/>
          <w:lang w:val="en-US"/>
        </w:rPr>
      </w:pPr>
    </w:p>
    <w:p w:rsidR="000B1B7B" w:rsidRDefault="000B1B7B" w:rsidP="008663F5">
      <w:pPr>
        <w:ind w:left="1134"/>
        <w:rPr>
          <w:rFonts w:ascii="Calibri" w:hAnsi="Calibri" w:cs="Calibri"/>
        </w:rPr>
      </w:pPr>
      <w:r>
        <w:rPr>
          <w:rFonts w:ascii="Calibri" w:hAnsi="Calibri" w:cs="Calibri"/>
        </w:rPr>
        <w:t>print(</w:t>
      </w:r>
      <w:r w:rsidRPr="00B868F3">
        <w:rPr>
          <w:rFonts w:ascii="Calibri" w:hAnsi="Calibri" w:cs="Calibri"/>
        </w:rPr>
        <w:fldChar w:fldCharType="begin"/>
      </w:r>
      <w:r w:rsidRPr="00B868F3">
        <w:rPr>
          <w:rFonts w:ascii="Calibri" w:hAnsi="Calibri" w:cs="Calibri"/>
        </w:rPr>
        <w:instrText xml:space="preserve"> QUOTE </w:instrText>
      </w:r>
      <w:r>
        <w:pict>
          <v:shape id="_x0000_i1031" type="#_x0000_t75" style="width:10.5pt;height:13.5pt">
            <v:imagedata r:id="rId11" o:title="" chromakey="white"/>
          </v:shape>
        </w:pict>
      </w:r>
      <w:r w:rsidRPr="00B868F3">
        <w:rPr>
          <w:rFonts w:ascii="Calibri" w:hAnsi="Calibri" w:cs="Calibri"/>
        </w:rPr>
        <w:instrText xml:space="preserve"> </w:instrText>
      </w:r>
      <w:r w:rsidRPr="00B868F3">
        <w:rPr>
          <w:rFonts w:ascii="Calibri" w:hAnsi="Calibri" w:cs="Calibri"/>
        </w:rPr>
        <w:fldChar w:fldCharType="separate"/>
      </w:r>
      <w:r>
        <w:pict>
          <v:shape id="_x0000_i1032" type="#_x0000_t75" style="width:10.5pt;height:13.5pt">
            <v:imagedata r:id="rId11" o:title="" chromakey="white"/>
          </v:shape>
        </w:pict>
      </w:r>
      <w:r w:rsidRPr="00B868F3"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>)</w:t>
      </w: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</w:p>
    <w:p w:rsidR="000B1B7B" w:rsidRDefault="000B1B7B" w:rsidP="000A7702">
      <w:pPr>
        <w:rPr>
          <w:rFonts w:ascii="Calibri" w:hAnsi="Calibri" w:cs="Calibri"/>
        </w:rPr>
      </w:pPr>
      <w:r>
        <w:rPr>
          <w:noProof/>
        </w:rPr>
        <w:pict>
          <v:rect id="_x0000_s1035" style="position:absolute;margin-left:-7.35pt;margin-top:12.5pt;width:545.25pt;height:94.8pt;z-index:251655168" filled="f"/>
        </w:pict>
      </w:r>
    </w:p>
    <w:p w:rsidR="000B1B7B" w:rsidRPr="003F4A5A" w:rsidRDefault="000B1B7B" w:rsidP="0061123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Challenge 1</w:t>
      </w:r>
      <w:r w:rsidRPr="003F4A5A">
        <w:rPr>
          <w:rFonts w:ascii="Calibri" w:hAnsi="Calibri" w:cs="Calibri"/>
          <w:b/>
          <w:bCs/>
          <w:u w:val="single"/>
        </w:rPr>
        <w:t xml:space="preserve"> :</w:t>
      </w:r>
      <w:r w:rsidRPr="003F4A5A">
        <w:rPr>
          <w:rFonts w:ascii="Calibri" w:hAnsi="Calibri" w:cs="Calibri"/>
        </w:rPr>
        <w:t xml:space="preserve"> </w:t>
      </w:r>
    </w:p>
    <w:p w:rsidR="000B1B7B" w:rsidRDefault="000B1B7B" w:rsidP="00611230">
      <w:pPr>
        <w:rPr>
          <w:rFonts w:ascii="Calibri" w:hAnsi="Calibri" w:cs="Calibri"/>
          <w:b/>
          <w:bCs/>
        </w:rPr>
      </w:pPr>
      <w:r w:rsidRPr="009C7B90">
        <w:rPr>
          <w:rFonts w:ascii="Calibri" w:hAnsi="Calibri" w:cs="Calibri"/>
          <w:b/>
          <w:bCs/>
        </w:rPr>
        <w:t>Écrire un programme</w:t>
      </w:r>
      <w:r>
        <w:rPr>
          <w:rFonts w:ascii="Calibri" w:hAnsi="Calibri" w:cs="Calibri"/>
          <w:b/>
          <w:bCs/>
        </w:rPr>
        <w:t xml:space="preserve"> qui crée les variables ‘</w:t>
      </w:r>
      <w:r w:rsidRPr="009C7B90">
        <w:rPr>
          <w:rFonts w:ascii="Calibri" w:hAnsi="Calibri" w:cs="Calibri"/>
          <w:b/>
          <w:bCs/>
        </w:rPr>
        <w:t>a’ et ‘b’</w:t>
      </w:r>
      <w:r>
        <w:rPr>
          <w:rFonts w:ascii="Calibri" w:hAnsi="Calibri" w:cs="Calibri"/>
          <w:b/>
          <w:bCs/>
        </w:rPr>
        <w:t>, leur affecte respectivement d</w:t>
      </w:r>
      <w:r w:rsidRPr="009C7B90">
        <w:rPr>
          <w:rFonts w:ascii="Calibri" w:hAnsi="Calibri" w:cs="Calibri"/>
          <w:b/>
          <w:bCs/>
        </w:rPr>
        <w:t xml:space="preserve">es valeurs </w:t>
      </w:r>
      <w:r>
        <w:rPr>
          <w:rFonts w:ascii="Calibri" w:hAnsi="Calibri" w:cs="Calibri"/>
          <w:b/>
          <w:bCs/>
        </w:rPr>
        <w:t>que vous choisirez,</w:t>
      </w:r>
      <w:r w:rsidRPr="009C7B90">
        <w:rPr>
          <w:rFonts w:ascii="Calibri" w:hAnsi="Calibri" w:cs="Calibri"/>
          <w:b/>
          <w:bCs/>
        </w:rPr>
        <w:t xml:space="preserve"> puis qui échange les contenus de ‘a’ et de ‘b’. Saisir ce programme dans l’environnement Python. </w:t>
      </w:r>
    </w:p>
    <w:p w:rsidR="000B1B7B" w:rsidRDefault="000B1B7B" w:rsidP="00611230">
      <w:pPr>
        <w:rPr>
          <w:rFonts w:ascii="Calibri" w:hAnsi="Calibri" w:cs="Calibri"/>
          <w:b/>
          <w:bCs/>
        </w:rPr>
      </w:pPr>
    </w:p>
    <w:p w:rsidR="000B1B7B" w:rsidRPr="009C7B90" w:rsidRDefault="000B1B7B" w:rsidP="00611230">
      <w:pPr>
        <w:rPr>
          <w:rFonts w:ascii="Calibri" w:hAnsi="Calibri" w:cs="Calibri"/>
          <w:b/>
          <w:bCs/>
        </w:rPr>
      </w:pPr>
      <w:r w:rsidRPr="009C7B90">
        <w:rPr>
          <w:rFonts w:ascii="Calibri" w:hAnsi="Calibri" w:cs="Calibri"/>
          <w:b/>
          <w:bCs/>
        </w:rPr>
        <w:t>Vérifier que les contenus ont bien été échangés. Vérifiez que ce programme fonctionne quels que soient les nombres affectés à ‘a’ et à ‘b’ dans les 2 premières lignes du programme.</w:t>
      </w:r>
    </w:p>
    <w:p w:rsidR="000B1B7B" w:rsidRDefault="000B1B7B" w:rsidP="00611230">
      <w:pPr>
        <w:rPr>
          <w:rFonts w:ascii="Calibri" w:hAnsi="Calibri" w:cs="Calibri"/>
        </w:rPr>
      </w:pPr>
      <w:r>
        <w:rPr>
          <w:noProof/>
        </w:rPr>
        <w:pict>
          <v:rect id="_x0000_s1036" style="position:absolute;margin-left:-7.35pt;margin-top:14.5pt;width:545.25pt;height:90.4pt;z-index:251661312" filled="f"/>
        </w:pict>
      </w:r>
    </w:p>
    <w:p w:rsidR="000B1B7B" w:rsidRDefault="000B1B7B" w:rsidP="009C7B90">
      <w:pPr>
        <w:rPr>
          <w:rFonts w:ascii="Calibri" w:hAnsi="Calibri" w:cs="Calibri"/>
          <w:b/>
          <w:bCs/>
          <w:u w:val="single"/>
        </w:rPr>
      </w:pPr>
      <w:r w:rsidRPr="00526BFC">
        <w:rPr>
          <w:rFonts w:ascii="Calibri" w:hAnsi="Calibri" w:cs="Calibri"/>
          <w:b/>
          <w:bCs/>
          <w:u w:val="single"/>
        </w:rPr>
        <w:t>Challenge </w:t>
      </w:r>
      <w:r>
        <w:rPr>
          <w:rFonts w:ascii="Calibri" w:hAnsi="Calibri" w:cs="Calibri"/>
          <w:b/>
          <w:bCs/>
          <w:u w:val="single"/>
        </w:rPr>
        <w:t>2</w:t>
      </w:r>
      <w:r w:rsidRPr="00526BFC">
        <w:rPr>
          <w:rFonts w:ascii="Calibri" w:hAnsi="Calibri" w:cs="Calibri"/>
          <w:b/>
          <w:bCs/>
          <w:u w:val="single"/>
        </w:rPr>
        <w:t xml:space="preserve"> :</w:t>
      </w:r>
    </w:p>
    <w:p w:rsidR="000B1B7B" w:rsidRDefault="000B1B7B" w:rsidP="009C7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On considère le programme suivant :</w:t>
      </w:r>
    </w:p>
    <w:p w:rsidR="000B1B7B" w:rsidRDefault="000B1B7B" w:rsidP="009C7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 = a**2</w:t>
      </w:r>
    </w:p>
    <w:p w:rsidR="000B1B7B" w:rsidRPr="005E0B8B" w:rsidRDefault="000B1B7B" w:rsidP="009C7B90">
      <w:pPr>
        <w:rPr>
          <w:rFonts w:ascii="Calibri" w:hAnsi="Calibri" w:cs="Calibri"/>
          <w:b/>
          <w:bCs/>
        </w:rPr>
      </w:pPr>
      <w:r w:rsidRPr="005E0B8B">
        <w:rPr>
          <w:rFonts w:ascii="Calibri" w:hAnsi="Calibri" w:cs="Calibri"/>
          <w:b/>
          <w:bCs/>
        </w:rPr>
        <w:t>c = a*(3 - a)</w:t>
      </w:r>
    </w:p>
    <w:p w:rsidR="000B1B7B" w:rsidRPr="005E0B8B" w:rsidRDefault="000B1B7B" w:rsidP="009C7B90">
      <w:pPr>
        <w:rPr>
          <w:rFonts w:ascii="Calibri" w:hAnsi="Calibri" w:cs="Calibri"/>
          <w:b/>
          <w:bCs/>
        </w:rPr>
      </w:pPr>
      <w:r w:rsidRPr="005E0B8B">
        <w:rPr>
          <w:rFonts w:ascii="Calibri" w:hAnsi="Calibri" w:cs="Calibri"/>
          <w:b/>
          <w:bCs/>
        </w:rPr>
        <w:t>d = sqrt(((b + c)/3))</w:t>
      </w:r>
    </w:p>
    <w:p w:rsidR="000B1B7B" w:rsidRDefault="000B1B7B" w:rsidP="009C7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Quelle est l’expression de d en fonction de a ?</w:t>
      </w:r>
    </w:p>
    <w:p w:rsidR="000B1B7B" w:rsidRPr="00526BFC" w:rsidRDefault="000B1B7B" w:rsidP="009C7B90">
      <w:pPr>
        <w:rPr>
          <w:rFonts w:ascii="Calibri" w:hAnsi="Calibri" w:cs="Calibri"/>
          <w:b/>
          <w:bCs/>
        </w:rPr>
      </w:pPr>
    </w:p>
    <w:p w:rsidR="000B1B7B" w:rsidRDefault="000B1B7B" w:rsidP="00D80EB0">
      <w:pPr>
        <w:rPr>
          <w:rFonts w:ascii="Calibri" w:hAnsi="Calibri" w:cs="Calibri"/>
          <w:b/>
          <w:bCs/>
          <w:u w:val="single"/>
        </w:rPr>
      </w:pPr>
      <w:r>
        <w:rPr>
          <w:noProof/>
        </w:rPr>
        <w:pict>
          <v:rect id="_x0000_s1037" style="position:absolute;margin-left:-7.35pt;margin-top:-.25pt;width:545.25pt;height:64.5pt;z-index:251662336" filled="f"/>
        </w:pict>
      </w:r>
      <w:r w:rsidRPr="00526BFC">
        <w:rPr>
          <w:rFonts w:ascii="Calibri" w:hAnsi="Calibri" w:cs="Calibri"/>
          <w:b/>
          <w:bCs/>
          <w:u w:val="single"/>
        </w:rPr>
        <w:t>Challenge </w:t>
      </w:r>
      <w:r>
        <w:rPr>
          <w:rFonts w:ascii="Calibri" w:hAnsi="Calibri" w:cs="Calibri"/>
          <w:b/>
          <w:bCs/>
          <w:u w:val="single"/>
        </w:rPr>
        <w:t>3</w:t>
      </w:r>
      <w:r w:rsidRPr="00526BFC">
        <w:rPr>
          <w:rFonts w:ascii="Calibri" w:hAnsi="Calibri" w:cs="Calibri"/>
          <w:b/>
          <w:bCs/>
          <w:u w:val="single"/>
        </w:rPr>
        <w:t xml:space="preserve"> :</w:t>
      </w:r>
    </w:p>
    <w:p w:rsidR="000B1B7B" w:rsidRPr="009C7B90" w:rsidRDefault="000B1B7B" w:rsidP="00611230">
      <w:pPr>
        <w:rPr>
          <w:rFonts w:ascii="Calibri" w:hAnsi="Calibri" w:cs="Calibri"/>
        </w:rPr>
      </w:pPr>
      <w:r w:rsidRPr="009C7B90">
        <w:rPr>
          <w:rFonts w:ascii="Calibri" w:hAnsi="Calibri" w:cs="Calibri"/>
          <w:b/>
          <w:bCs/>
        </w:rPr>
        <w:t xml:space="preserve">Écrire un programme qui crée les variables ‘a’ et ‘b’, leur affecte respectivement </w:t>
      </w:r>
      <w:r>
        <w:rPr>
          <w:rFonts w:ascii="Calibri" w:hAnsi="Calibri" w:cs="Calibri"/>
          <w:b/>
          <w:bCs/>
        </w:rPr>
        <w:t>des valeurs que vous choisirez</w:t>
      </w:r>
      <w:r w:rsidRPr="009C7B90">
        <w:rPr>
          <w:rFonts w:ascii="Calibri" w:hAnsi="Calibri" w:cs="Calibri"/>
          <w:b/>
          <w:bCs/>
        </w:rPr>
        <w:t xml:space="preserve"> puis qui </w:t>
      </w:r>
      <w:r>
        <w:rPr>
          <w:rFonts w:ascii="Calibri" w:hAnsi="Calibri" w:cs="Calibri"/>
          <w:b/>
          <w:bCs/>
        </w:rPr>
        <w:t>calcule la différence entre le carré de la somme de ‘a’ et de ‘b’ et la somme des carrés de ‘a’ et de ‘b’.</w:t>
      </w:r>
    </w:p>
    <w:sectPr w:rsidR="000B1B7B" w:rsidRPr="009C7B90" w:rsidSect="000A7702">
      <w:footerReference w:type="default" r:id="rId12"/>
      <w:type w:val="continuous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B7B" w:rsidRDefault="000B1B7B" w:rsidP="00A639A1">
      <w:r>
        <w:separator/>
      </w:r>
    </w:p>
  </w:endnote>
  <w:endnote w:type="continuationSeparator" w:id="0">
    <w:p w:rsidR="000B1B7B" w:rsidRDefault="000B1B7B" w:rsidP="00A6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7B" w:rsidRDefault="000B1B7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B1B7B" w:rsidRDefault="000B1B7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B7B" w:rsidRDefault="000B1B7B" w:rsidP="00A639A1">
      <w:r>
        <w:separator/>
      </w:r>
    </w:p>
  </w:footnote>
  <w:footnote w:type="continuationSeparator" w:id="0">
    <w:p w:rsidR="000B1B7B" w:rsidRDefault="000B1B7B" w:rsidP="00A63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837"/>
    <w:multiLevelType w:val="hybridMultilevel"/>
    <w:tmpl w:val="C27A4BF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6D36F6"/>
    <w:multiLevelType w:val="hybridMultilevel"/>
    <w:tmpl w:val="73CE4188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1AF311C2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F566BDA"/>
    <w:multiLevelType w:val="hybridMultilevel"/>
    <w:tmpl w:val="7B2CA47C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51E1CEE"/>
    <w:multiLevelType w:val="hybridMultilevel"/>
    <w:tmpl w:val="6DF6D81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D522D4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F020AB"/>
    <w:multiLevelType w:val="hybridMultilevel"/>
    <w:tmpl w:val="7204A2D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5563FDF"/>
    <w:multiLevelType w:val="hybridMultilevel"/>
    <w:tmpl w:val="24068578"/>
    <w:lvl w:ilvl="0" w:tplc="BF98D69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8E77EC8"/>
    <w:multiLevelType w:val="hybridMultilevel"/>
    <w:tmpl w:val="824ABB50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EF31E7"/>
    <w:multiLevelType w:val="hybridMultilevel"/>
    <w:tmpl w:val="75223E7C"/>
    <w:lvl w:ilvl="0" w:tplc="7B7009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29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82905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3A913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1A229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D66D3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4B5D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CA1B2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8369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D502E81"/>
    <w:multiLevelType w:val="hybridMultilevel"/>
    <w:tmpl w:val="54523E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00B7BD6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05F1115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FC5663"/>
    <w:multiLevelType w:val="hybridMultilevel"/>
    <w:tmpl w:val="F1DC3AD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3DC3A21"/>
    <w:multiLevelType w:val="hybridMultilevel"/>
    <w:tmpl w:val="ACFA9C24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92F0D21"/>
    <w:multiLevelType w:val="hybridMultilevel"/>
    <w:tmpl w:val="4850956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15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4591"/>
    <w:rsid w:val="00012B7D"/>
    <w:rsid w:val="00012FCA"/>
    <w:rsid w:val="00033FA8"/>
    <w:rsid w:val="000624C9"/>
    <w:rsid w:val="00083364"/>
    <w:rsid w:val="00095FF1"/>
    <w:rsid w:val="000A7702"/>
    <w:rsid w:val="000B1B7B"/>
    <w:rsid w:val="001030C5"/>
    <w:rsid w:val="00107D37"/>
    <w:rsid w:val="00117539"/>
    <w:rsid w:val="001209DC"/>
    <w:rsid w:val="00130CEF"/>
    <w:rsid w:val="00181333"/>
    <w:rsid w:val="00184E38"/>
    <w:rsid w:val="00191241"/>
    <w:rsid w:val="001C4FBC"/>
    <w:rsid w:val="001C5558"/>
    <w:rsid w:val="001D399C"/>
    <w:rsid w:val="002132C7"/>
    <w:rsid w:val="00217D0A"/>
    <w:rsid w:val="002518FD"/>
    <w:rsid w:val="00251E4C"/>
    <w:rsid w:val="002932D1"/>
    <w:rsid w:val="002E0AAB"/>
    <w:rsid w:val="002E61D9"/>
    <w:rsid w:val="00331B27"/>
    <w:rsid w:val="00335A1F"/>
    <w:rsid w:val="003B01C2"/>
    <w:rsid w:val="003B39B4"/>
    <w:rsid w:val="003D3322"/>
    <w:rsid w:val="003E3D97"/>
    <w:rsid w:val="003F4A5A"/>
    <w:rsid w:val="00401C01"/>
    <w:rsid w:val="00446A03"/>
    <w:rsid w:val="00456655"/>
    <w:rsid w:val="004A6DD0"/>
    <w:rsid w:val="004D32D7"/>
    <w:rsid w:val="004E18E0"/>
    <w:rsid w:val="004E6779"/>
    <w:rsid w:val="004F213D"/>
    <w:rsid w:val="0050545F"/>
    <w:rsid w:val="00526BFC"/>
    <w:rsid w:val="00532011"/>
    <w:rsid w:val="00572D54"/>
    <w:rsid w:val="00585809"/>
    <w:rsid w:val="005C38DB"/>
    <w:rsid w:val="005E064F"/>
    <w:rsid w:val="005E0B8B"/>
    <w:rsid w:val="005E2870"/>
    <w:rsid w:val="005F3B5D"/>
    <w:rsid w:val="00606E19"/>
    <w:rsid w:val="00611230"/>
    <w:rsid w:val="00615E85"/>
    <w:rsid w:val="00630101"/>
    <w:rsid w:val="006346CD"/>
    <w:rsid w:val="00637031"/>
    <w:rsid w:val="0066312E"/>
    <w:rsid w:val="006A1DDB"/>
    <w:rsid w:val="006B4757"/>
    <w:rsid w:val="00753E1F"/>
    <w:rsid w:val="007A094B"/>
    <w:rsid w:val="007A5B38"/>
    <w:rsid w:val="007A6F98"/>
    <w:rsid w:val="007C7DEC"/>
    <w:rsid w:val="00806BBA"/>
    <w:rsid w:val="0081280E"/>
    <w:rsid w:val="008663F5"/>
    <w:rsid w:val="00870E81"/>
    <w:rsid w:val="008A5CAD"/>
    <w:rsid w:val="008B77C6"/>
    <w:rsid w:val="00912BB3"/>
    <w:rsid w:val="0093430D"/>
    <w:rsid w:val="00965CE8"/>
    <w:rsid w:val="00996AFB"/>
    <w:rsid w:val="009A022D"/>
    <w:rsid w:val="009B1EBE"/>
    <w:rsid w:val="009C1808"/>
    <w:rsid w:val="009C4C96"/>
    <w:rsid w:val="009C7B90"/>
    <w:rsid w:val="009F60F9"/>
    <w:rsid w:val="00A005EB"/>
    <w:rsid w:val="00A13119"/>
    <w:rsid w:val="00A23570"/>
    <w:rsid w:val="00A2465F"/>
    <w:rsid w:val="00A639A1"/>
    <w:rsid w:val="00A946BC"/>
    <w:rsid w:val="00A95EA4"/>
    <w:rsid w:val="00AB1EF1"/>
    <w:rsid w:val="00AD5BDF"/>
    <w:rsid w:val="00B5341E"/>
    <w:rsid w:val="00B6099B"/>
    <w:rsid w:val="00B85234"/>
    <w:rsid w:val="00B868F3"/>
    <w:rsid w:val="00B90168"/>
    <w:rsid w:val="00BF059E"/>
    <w:rsid w:val="00C41656"/>
    <w:rsid w:val="00C52630"/>
    <w:rsid w:val="00CB646B"/>
    <w:rsid w:val="00CF45E5"/>
    <w:rsid w:val="00D745FA"/>
    <w:rsid w:val="00D80EB0"/>
    <w:rsid w:val="00DA21F9"/>
    <w:rsid w:val="00DD223F"/>
    <w:rsid w:val="00DF5B51"/>
    <w:rsid w:val="00E033A4"/>
    <w:rsid w:val="00E033E3"/>
    <w:rsid w:val="00E04156"/>
    <w:rsid w:val="00E14B4C"/>
    <w:rsid w:val="00E24591"/>
    <w:rsid w:val="00E34D9C"/>
    <w:rsid w:val="00E73C86"/>
    <w:rsid w:val="00E75153"/>
    <w:rsid w:val="00EB666B"/>
    <w:rsid w:val="00EC7710"/>
    <w:rsid w:val="00F33AE6"/>
    <w:rsid w:val="00F40F2A"/>
    <w:rsid w:val="00F507F9"/>
    <w:rsid w:val="00F54185"/>
    <w:rsid w:val="00F63039"/>
    <w:rsid w:val="00FC6997"/>
    <w:rsid w:val="00FD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591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24591"/>
    <w:pPr>
      <w:keepNext/>
      <w:outlineLvl w:val="3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591"/>
    <w:pPr>
      <w:keepNext/>
      <w:outlineLvl w:val="5"/>
    </w:pPr>
    <w:rPr>
      <w:color w:val="000000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591"/>
    <w:pPr>
      <w:keepNext/>
      <w:outlineLvl w:val="6"/>
    </w:pPr>
    <w:rPr>
      <w:b/>
      <w:bCs/>
      <w:color w:val="3399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E24591"/>
    <w:rPr>
      <w:rFonts w:ascii="Times New Roman" w:hAnsi="Times New Roman" w:cs="Times New Roman"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591"/>
    <w:rPr>
      <w:rFonts w:ascii="Times New Roman" w:hAnsi="Times New Roman" w:cs="Times New Roman"/>
      <w:color w:val="000000"/>
      <w:sz w:val="24"/>
      <w:szCs w:val="24"/>
      <w:u w:val="single"/>
      <w:lang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591"/>
    <w:rPr>
      <w:rFonts w:ascii="Times New Roman" w:hAnsi="Times New Roman" w:cs="Times New Roman"/>
      <w:b/>
      <w:bCs/>
      <w:color w:val="339966"/>
      <w:sz w:val="18"/>
      <w:szCs w:val="18"/>
      <w:lang w:eastAsia="fr-FR"/>
    </w:rPr>
  </w:style>
  <w:style w:type="paragraph" w:styleId="Footer">
    <w:name w:val="footer"/>
    <w:basedOn w:val="Normal"/>
    <w:link w:val="FooterChar"/>
    <w:uiPriority w:val="99"/>
    <w:semiHidden/>
    <w:rsid w:val="00E245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4591"/>
    <w:rPr>
      <w:rFonts w:ascii="Times New Roman" w:hAnsi="Times New Roman" w:cs="Times New Roman"/>
      <w:sz w:val="24"/>
      <w:szCs w:val="24"/>
      <w:lang w:eastAsia="fr-FR"/>
    </w:rPr>
  </w:style>
  <w:style w:type="character" w:styleId="PageNumber">
    <w:name w:val="page number"/>
    <w:basedOn w:val="DefaultParagraphFont"/>
    <w:uiPriority w:val="99"/>
    <w:semiHidden/>
    <w:rsid w:val="00E24591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E24591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24591"/>
    <w:rPr>
      <w:rFonts w:ascii="Times New Roman" w:hAnsi="Times New Roman" w:cs="Times New Roman"/>
      <w:b/>
      <w:bCs/>
      <w:sz w:val="18"/>
      <w:szCs w:val="18"/>
      <w:lang w:eastAsia="fr-FR"/>
    </w:rPr>
  </w:style>
  <w:style w:type="paragraph" w:styleId="BodyText3">
    <w:name w:val="Body Text 3"/>
    <w:basedOn w:val="Normal"/>
    <w:link w:val="BodyText3Char"/>
    <w:uiPriority w:val="99"/>
    <w:semiHidden/>
    <w:rsid w:val="00E24591"/>
    <w:rPr>
      <w:color w:val="00000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24591"/>
    <w:rPr>
      <w:rFonts w:ascii="Times New Roman" w:hAnsi="Times New Roman" w:cs="Times New Roman"/>
      <w:color w:val="000000"/>
      <w:sz w:val="20"/>
      <w:szCs w:val="20"/>
      <w:lang w:eastAsia="fr-FR"/>
    </w:rPr>
  </w:style>
  <w:style w:type="paragraph" w:styleId="BodyTextIndent2">
    <w:name w:val="Body Text Indent 2"/>
    <w:basedOn w:val="Normal"/>
    <w:link w:val="BodyTextIndent2Char"/>
    <w:uiPriority w:val="99"/>
    <w:semiHidden/>
    <w:rsid w:val="00E24591"/>
    <w:pPr>
      <w:ind w:left="1134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24591"/>
    <w:rPr>
      <w:rFonts w:ascii="Times New Roman" w:hAnsi="Times New Roman" w:cs="Times New Roman"/>
      <w:sz w:val="18"/>
      <w:szCs w:val="18"/>
      <w:lang w:eastAsia="fr-FR"/>
    </w:rPr>
  </w:style>
  <w:style w:type="character" w:styleId="Emphasis">
    <w:name w:val="Emphasis"/>
    <w:basedOn w:val="DefaultParagraphFont"/>
    <w:uiPriority w:val="99"/>
    <w:qFormat/>
    <w:rsid w:val="00E24591"/>
    <w:rPr>
      <w:rFonts w:cs="Times New Roman"/>
      <w:i/>
      <w:iCs/>
    </w:rPr>
  </w:style>
  <w:style w:type="character" w:styleId="PlaceholderText">
    <w:name w:val="Placeholder Text"/>
    <w:basedOn w:val="DefaultParagraphFont"/>
    <w:uiPriority w:val="99"/>
    <w:semiHidden/>
    <w:rsid w:val="00AD5BDF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D5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5BDF"/>
    <w:rPr>
      <w:rFonts w:ascii="Tahoma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99"/>
    <w:qFormat/>
    <w:rsid w:val="00A23570"/>
    <w:pPr>
      <w:ind w:left="720"/>
    </w:pPr>
  </w:style>
  <w:style w:type="table" w:styleId="TableGrid">
    <w:name w:val="Table Grid"/>
    <w:basedOn w:val="TableNormal"/>
    <w:uiPriority w:val="99"/>
    <w:rsid w:val="000A770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0A7702"/>
    <w:rPr>
      <w:rFonts w:eastAsia="Times New Roman" w:cs="Calibr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A7702"/>
    <w:rPr>
      <w:rFonts w:eastAsia="Times New Roman" w:cs="Calibri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541</TotalTime>
  <Pages>4</Pages>
  <Words>706</Words>
  <Characters>3885</Characters>
  <Application>Microsoft Office Outlook</Application>
  <DocSecurity>0</DocSecurity>
  <Lines>0</Lines>
  <Paragraphs>0</Paragraphs>
  <ScaleCrop>false</ScaleCrop>
  <Company>viollet le duc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rbenoit</cp:lastModifiedBy>
  <cp:revision>58</cp:revision>
  <cp:lastPrinted>2019-09-11T21:05:00Z</cp:lastPrinted>
  <dcterms:created xsi:type="dcterms:W3CDTF">2014-08-07T08:59:00Z</dcterms:created>
  <dcterms:modified xsi:type="dcterms:W3CDTF">2021-10-05T11:17:00Z</dcterms:modified>
</cp:coreProperties>
</file>